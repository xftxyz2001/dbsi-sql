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03C5" w14:textId="77777777" w:rsidR="000755CF" w:rsidRDefault="000C3F2A" w:rsidP="00C516B7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《数据库课程设计》实验报告</w:t>
      </w:r>
    </w:p>
    <w:p w14:paraId="06B080C0" w14:textId="77777777" w:rsidR="000755CF" w:rsidRDefault="000C3F2A" w:rsidP="00C516B7">
      <w:pPr>
        <w:jc w:val="center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sz w:val="24"/>
        </w:rPr>
        <w:t>学号：</w:t>
      </w:r>
      <w:r w:rsidR="00C516B7">
        <w:rPr>
          <w:rFonts w:ascii="宋体" w:eastAsia="宋体" w:hAnsi="宋体" w:cs="宋体" w:hint="eastAsia"/>
          <w:sz w:val="24"/>
        </w:rPr>
        <w:t>2</w:t>
      </w:r>
      <w:r w:rsidR="00C516B7">
        <w:rPr>
          <w:rFonts w:ascii="宋体" w:eastAsia="宋体" w:hAnsi="宋体" w:cs="宋体"/>
          <w:sz w:val="24"/>
        </w:rPr>
        <w:t>020118100</w:t>
      </w:r>
      <w:r>
        <w:rPr>
          <w:rFonts w:ascii="宋体" w:eastAsia="宋体" w:hAnsi="宋体" w:cs="宋体" w:hint="eastAsia"/>
          <w:sz w:val="24"/>
        </w:rPr>
        <w:t xml:space="preserve">  姓名：</w:t>
      </w:r>
      <w:r w:rsidR="00C516B7">
        <w:rPr>
          <w:rFonts w:ascii="宋体" w:eastAsia="宋体" w:hAnsi="宋体" w:cs="宋体" w:hint="eastAsia"/>
          <w:sz w:val="24"/>
        </w:rPr>
        <w:t>庞晓宇</w:t>
      </w:r>
    </w:p>
    <w:p w14:paraId="3C47F39B" w14:textId="77777777" w:rsidR="000755CF" w:rsidRDefault="000C3F2A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一、实验名称</w:t>
      </w:r>
    </w:p>
    <w:p w14:paraId="2F596171" w14:textId="77777777" w:rsidR="000755CF" w:rsidRDefault="00861709">
      <w:pPr>
        <w:rPr>
          <w:rFonts w:ascii="宋体" w:eastAsia="宋体" w:hAnsi="宋体" w:cs="宋体"/>
          <w:sz w:val="24"/>
        </w:rPr>
      </w:pPr>
      <w:r w:rsidRPr="00861709">
        <w:rPr>
          <w:rFonts w:ascii="宋体" w:eastAsia="宋体" w:hAnsi="宋体" w:cs="宋体" w:hint="eastAsia"/>
          <w:sz w:val="24"/>
        </w:rPr>
        <w:t>数据库系统</w:t>
      </w:r>
      <w:r>
        <w:rPr>
          <w:rFonts w:ascii="宋体" w:eastAsia="宋体" w:hAnsi="宋体" w:cs="宋体" w:hint="eastAsia"/>
          <w:sz w:val="24"/>
        </w:rPr>
        <w:t>初尝试</w:t>
      </w:r>
    </w:p>
    <w:p w14:paraId="12FC079E" w14:textId="77777777" w:rsidR="000755CF" w:rsidRDefault="000C3F2A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二、实验目的</w:t>
      </w:r>
    </w:p>
    <w:p w14:paraId="69BCEA86" w14:textId="77777777" w:rsidR="00861709" w:rsidRPr="00861709" w:rsidRDefault="00861709" w:rsidP="008617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1、完成</w:t>
      </w:r>
      <w:r w:rsidRPr="00861709">
        <w:rPr>
          <w:rFonts w:ascii="宋体" w:eastAsia="宋体" w:hAnsi="宋体" w:cs="宋体" w:hint="eastAsia"/>
          <w:sz w:val="24"/>
        </w:rPr>
        <w:t>数据库系统SQLSERVER安装</w:t>
      </w:r>
    </w:p>
    <w:p w14:paraId="0F7E0461" w14:textId="77777777" w:rsidR="00861709" w:rsidRDefault="00861709" w:rsidP="00861709">
      <w:pPr>
        <w:rPr>
          <w:rFonts w:ascii="宋体" w:eastAsia="宋体" w:hAnsi="宋体" w:cs="宋体"/>
          <w:sz w:val="24"/>
        </w:rPr>
      </w:pPr>
      <w:r w:rsidRPr="00861709">
        <w:rPr>
          <w:rFonts w:ascii="宋体" w:eastAsia="宋体" w:hAnsi="宋体" w:cs="宋体" w:hint="eastAsia"/>
          <w:sz w:val="24"/>
        </w:rPr>
        <w:t>2、建一个数据库、创建一个数据表、做一些简单操作</w:t>
      </w:r>
    </w:p>
    <w:p w14:paraId="707AADB7" w14:textId="77777777" w:rsidR="000755CF" w:rsidRDefault="00861709" w:rsidP="00861709">
      <w:pPr>
        <w:rPr>
          <w:rFonts w:ascii="宋体" w:eastAsia="宋体" w:hAnsi="宋体" w:cs="宋体"/>
          <w:sz w:val="24"/>
        </w:rPr>
      </w:pPr>
      <w:r w:rsidRPr="00861709">
        <w:rPr>
          <w:rFonts w:ascii="宋体" w:eastAsia="宋体" w:hAnsi="宋体" w:cs="宋体" w:hint="eastAsia"/>
          <w:sz w:val="24"/>
        </w:rPr>
        <w:t>3、举例实现数据逻辑独立性。</w:t>
      </w:r>
    </w:p>
    <w:p w14:paraId="2D673354" w14:textId="77777777" w:rsidR="00861709" w:rsidRPr="00861709" w:rsidRDefault="00861709" w:rsidP="00861709">
      <w:pPr>
        <w:rPr>
          <w:rFonts w:ascii="宋体" w:eastAsia="宋体" w:hAnsi="宋体" w:cs="宋体"/>
          <w:sz w:val="24"/>
        </w:rPr>
      </w:pPr>
    </w:p>
    <w:p w14:paraId="6B28DC14" w14:textId="77777777" w:rsidR="000755CF" w:rsidRDefault="000C3F2A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三、实验内容</w:t>
      </w:r>
    </w:p>
    <w:p w14:paraId="3EEFCDE7" w14:textId="77F896B5" w:rsidR="000813C9" w:rsidRDefault="002F0CD7" w:rsidP="000813C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1、创建表</w:t>
      </w:r>
    </w:p>
    <w:p w14:paraId="16BAA8AC" w14:textId="044A8C0A" w:rsidR="002F0CD7" w:rsidRDefault="002F0CD7" w:rsidP="000813C9">
      <w:pPr>
        <w:rPr>
          <w:rFonts w:ascii="宋体" w:eastAsia="宋体" w:hAnsi="宋体" w:cs="宋体"/>
          <w:sz w:val="24"/>
        </w:rPr>
      </w:pPr>
      <w:r w:rsidRPr="002F0CD7">
        <w:rPr>
          <w:rFonts w:ascii="宋体" w:eastAsia="宋体" w:hAnsi="宋体" w:cs="宋体"/>
          <w:sz w:val="24"/>
        </w:rPr>
        <w:drawing>
          <wp:inline distT="0" distB="0" distL="0" distR="0" wp14:anchorId="3B05D8E5" wp14:editId="0286B140">
            <wp:extent cx="5274310" cy="2794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206C" w14:textId="75031FBB" w:rsidR="002F0CD7" w:rsidRDefault="002F0CD7" w:rsidP="000813C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2、添加一点数据</w:t>
      </w:r>
    </w:p>
    <w:p w14:paraId="13E543D2" w14:textId="313F360E" w:rsidR="002F0CD7" w:rsidRDefault="002F0CD7" w:rsidP="000813C9">
      <w:pPr>
        <w:rPr>
          <w:rFonts w:ascii="宋体" w:eastAsia="宋体" w:hAnsi="宋体" w:cs="宋体"/>
          <w:sz w:val="24"/>
        </w:rPr>
      </w:pPr>
      <w:r w:rsidRPr="002F0CD7">
        <w:rPr>
          <w:rFonts w:ascii="宋体" w:eastAsia="宋体" w:hAnsi="宋体" w:cs="宋体"/>
          <w:sz w:val="24"/>
        </w:rPr>
        <w:lastRenderedPageBreak/>
        <w:drawing>
          <wp:inline distT="0" distB="0" distL="0" distR="0" wp14:anchorId="3CA4D3C2" wp14:editId="3981524D">
            <wp:extent cx="5274310" cy="3549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802" w14:textId="18D234CA" w:rsidR="002F0CD7" w:rsidRDefault="002F0CD7" w:rsidP="000813C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3、使用简单的查询语句</w:t>
      </w:r>
    </w:p>
    <w:p w14:paraId="533FDC42" w14:textId="13C36DBE" w:rsidR="002F0CD7" w:rsidRDefault="002F0CD7" w:rsidP="000813C9">
      <w:pPr>
        <w:rPr>
          <w:rFonts w:ascii="宋体" w:eastAsia="宋体" w:hAnsi="宋体" w:cs="宋体"/>
          <w:sz w:val="24"/>
        </w:rPr>
      </w:pPr>
      <w:r w:rsidRPr="002F0CD7">
        <w:rPr>
          <w:rFonts w:ascii="宋体" w:eastAsia="宋体" w:hAnsi="宋体" w:cs="宋体"/>
          <w:sz w:val="24"/>
        </w:rPr>
        <w:drawing>
          <wp:inline distT="0" distB="0" distL="0" distR="0" wp14:anchorId="3D979EB5" wp14:editId="7CB05540">
            <wp:extent cx="4740051" cy="476291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BE4E" w14:textId="74B1FADF" w:rsidR="002F0CD7" w:rsidRDefault="002F0CD7" w:rsidP="000813C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3、简单的条件查询</w:t>
      </w:r>
    </w:p>
    <w:p w14:paraId="6AF23DBC" w14:textId="59DE263D" w:rsidR="002F0CD7" w:rsidRDefault="002F0CD7" w:rsidP="000813C9">
      <w:pPr>
        <w:rPr>
          <w:rFonts w:ascii="宋体" w:eastAsia="宋体" w:hAnsi="宋体" w:cs="宋体"/>
          <w:sz w:val="24"/>
        </w:rPr>
      </w:pPr>
      <w:r w:rsidRPr="002F0CD7">
        <w:rPr>
          <w:rFonts w:ascii="宋体" w:eastAsia="宋体" w:hAnsi="宋体" w:cs="宋体"/>
          <w:sz w:val="24"/>
        </w:rPr>
        <w:drawing>
          <wp:inline distT="0" distB="0" distL="0" distR="0" wp14:anchorId="463D8930" wp14:editId="23A3B186">
            <wp:extent cx="5274310" cy="1187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D3B8" w14:textId="6A019966" w:rsidR="002F0CD7" w:rsidRDefault="002F0CD7" w:rsidP="000813C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、使用子查询创建表</w:t>
      </w:r>
    </w:p>
    <w:p w14:paraId="5A66D7D0" w14:textId="61027200" w:rsidR="002F0CD7" w:rsidRDefault="002F0CD7" w:rsidP="000813C9">
      <w:pPr>
        <w:rPr>
          <w:rFonts w:ascii="宋体" w:eastAsia="宋体" w:hAnsi="宋体" w:cs="宋体"/>
          <w:sz w:val="24"/>
        </w:rPr>
      </w:pPr>
      <w:r w:rsidRPr="002F0CD7">
        <w:rPr>
          <w:rFonts w:ascii="宋体" w:eastAsia="宋体" w:hAnsi="宋体" w:cs="宋体"/>
          <w:sz w:val="24"/>
        </w:rPr>
        <w:drawing>
          <wp:inline distT="0" distB="0" distL="0" distR="0" wp14:anchorId="0FC01341" wp14:editId="11255A36">
            <wp:extent cx="5274310" cy="1893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6688" w14:textId="2920E8D1" w:rsidR="002F0CD7" w:rsidRDefault="002F0CD7" w:rsidP="000813C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5、删除表</w:t>
      </w:r>
    </w:p>
    <w:p w14:paraId="6E905C29" w14:textId="36E24777" w:rsidR="002F0CD7" w:rsidRDefault="006F538A" w:rsidP="000813C9">
      <w:pPr>
        <w:rPr>
          <w:rFonts w:ascii="宋体" w:eastAsia="宋体" w:hAnsi="宋体" w:cs="宋体"/>
          <w:sz w:val="24"/>
        </w:rPr>
      </w:pPr>
      <w:r w:rsidRPr="006F538A">
        <w:rPr>
          <w:rFonts w:ascii="宋体" w:eastAsia="宋体" w:hAnsi="宋体" w:cs="宋体"/>
          <w:sz w:val="24"/>
        </w:rPr>
        <w:drawing>
          <wp:inline distT="0" distB="0" distL="0" distR="0" wp14:anchorId="3C8F95B9" wp14:editId="6B6FB0E6">
            <wp:extent cx="4267570" cy="17146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66E4" w14:textId="5B119382" w:rsidR="006F538A" w:rsidRDefault="006F538A" w:rsidP="000813C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6、创建视图 student使用select验证数据的逻辑独立性</w:t>
      </w:r>
    </w:p>
    <w:p w14:paraId="783ADE2D" w14:textId="7E68659B" w:rsidR="006F538A" w:rsidRDefault="006F538A" w:rsidP="000813C9">
      <w:pPr>
        <w:rPr>
          <w:rFonts w:ascii="宋体" w:eastAsia="宋体" w:hAnsi="宋体" w:cs="宋体" w:hint="eastAsia"/>
          <w:sz w:val="24"/>
        </w:rPr>
      </w:pPr>
      <w:r w:rsidRPr="006F538A">
        <w:rPr>
          <w:rFonts w:ascii="宋体" w:eastAsia="宋体" w:hAnsi="宋体" w:cs="宋体"/>
          <w:sz w:val="24"/>
        </w:rPr>
        <w:drawing>
          <wp:inline distT="0" distB="0" distL="0" distR="0" wp14:anchorId="060EEBBD" wp14:editId="279F7029">
            <wp:extent cx="5274310" cy="2736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6246" w14:textId="6A68BA61" w:rsidR="000755CF" w:rsidRDefault="000C3F2A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四、实验最后的思考</w:t>
      </w:r>
    </w:p>
    <w:p w14:paraId="3DF6DE52" w14:textId="6F250999" w:rsidR="000813C9" w:rsidRDefault="000813C9" w:rsidP="00076F5B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通过本次实验，了解了数据库的基本使用，如创建数据库、创建表。使用表设计器设计表、可视化的编辑表，以及使用sql语句完成同样的操作。使用select语句进行简单的查询操作，使用create、drop等命令进行创建操作。最后使用视图来验证了数据的逻辑独立性。</w:t>
      </w:r>
    </w:p>
    <w:p w14:paraId="0FFE4292" w14:textId="77777777" w:rsidR="000813C9" w:rsidRPr="000813C9" w:rsidRDefault="000813C9">
      <w:pPr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</w:p>
    <w:sectPr w:rsidR="000813C9" w:rsidRPr="0008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DC5D" w14:textId="77777777" w:rsidR="006B3A68" w:rsidRDefault="006B3A68" w:rsidP="000813C9">
      <w:r>
        <w:separator/>
      </w:r>
    </w:p>
  </w:endnote>
  <w:endnote w:type="continuationSeparator" w:id="0">
    <w:p w14:paraId="2FC2B314" w14:textId="77777777" w:rsidR="006B3A68" w:rsidRDefault="006B3A68" w:rsidP="0008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DAC1E" w14:textId="77777777" w:rsidR="006B3A68" w:rsidRDefault="006B3A68" w:rsidP="000813C9">
      <w:r>
        <w:separator/>
      </w:r>
    </w:p>
  </w:footnote>
  <w:footnote w:type="continuationSeparator" w:id="0">
    <w:p w14:paraId="08E5C90A" w14:textId="77777777" w:rsidR="006B3A68" w:rsidRDefault="006B3A68" w:rsidP="00081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5F"/>
    <w:rsid w:val="000755CF"/>
    <w:rsid w:val="00076F5B"/>
    <w:rsid w:val="000813C9"/>
    <w:rsid w:val="000A33B7"/>
    <w:rsid w:val="000C3F2A"/>
    <w:rsid w:val="002A5D41"/>
    <w:rsid w:val="002C765F"/>
    <w:rsid w:val="002F0CD7"/>
    <w:rsid w:val="00683C8C"/>
    <w:rsid w:val="006B3A68"/>
    <w:rsid w:val="006F538A"/>
    <w:rsid w:val="00861709"/>
    <w:rsid w:val="00A8747B"/>
    <w:rsid w:val="00C516B7"/>
    <w:rsid w:val="00EF49A2"/>
    <w:rsid w:val="00F474EE"/>
    <w:rsid w:val="124E4D4C"/>
    <w:rsid w:val="637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FB46B5"/>
  <w15:docId w15:val="{02967277-C936-4BD5-A527-94ECA76C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13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13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81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13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10\Documents\&#33258;&#23450;&#20041;%20Office%20&#27169;&#26495;\&#25968;&#25454;&#24211;&#35838;&#31243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数据库课程设计实验报告模板.dotx</Template>
  <TotalTime>57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庞晓宇</dc:creator>
  <cp:lastModifiedBy>庞 晓宇</cp:lastModifiedBy>
  <cp:revision>4</cp:revision>
  <dcterms:created xsi:type="dcterms:W3CDTF">2022-01-18T07:44:00Z</dcterms:created>
  <dcterms:modified xsi:type="dcterms:W3CDTF">2022-01-18T09:08:00Z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